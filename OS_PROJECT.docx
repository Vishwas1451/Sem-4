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52" w:type="dxa"/>
        <w:tblLayout w:type="fixed"/>
        <w:tblLook w:val="0600" w:firstRow="0" w:lastRow="0" w:firstColumn="0" w:lastColumn="0" w:noHBand="1" w:noVBand="1"/>
      </w:tblPr>
      <w:tblGrid>
        <w:gridCol w:w="5676"/>
        <w:gridCol w:w="5676"/>
      </w:tblGrid>
      <w:tr w:rsidR="00A81248" w:rsidRPr="003A798E" w14:paraId="69EDB7A2" w14:textId="77777777" w:rsidTr="00F2735D">
        <w:trPr>
          <w:trHeight w:val="90"/>
        </w:trPr>
        <w:tc>
          <w:tcPr>
            <w:tcW w:w="5676" w:type="dxa"/>
          </w:tcPr>
          <w:p w14:paraId="1791ACFE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676" w:type="dxa"/>
          </w:tcPr>
          <w:p w14:paraId="4AA653E8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4B6E8B5" w14:textId="77777777" w:rsidTr="00F2735D">
        <w:trPr>
          <w:trHeight w:val="2289"/>
        </w:trPr>
        <w:tc>
          <w:tcPr>
            <w:tcW w:w="5676" w:type="dxa"/>
          </w:tcPr>
          <w:p w14:paraId="1A7A6113" w14:textId="72C93174" w:rsidR="00A81248" w:rsidRDefault="001F4325" w:rsidP="00C66528">
            <w:pPr>
              <w:pStyle w:val="Heading1"/>
            </w:pPr>
            <w:r>
              <w:t>Operating   System</w:t>
            </w:r>
          </w:p>
          <w:p w14:paraId="5FAA9F36" w14:textId="42F70BFE" w:rsidR="001F4325" w:rsidRPr="001F4325" w:rsidRDefault="001F4325" w:rsidP="001F4325"/>
        </w:tc>
        <w:tc>
          <w:tcPr>
            <w:tcW w:w="5676" w:type="dxa"/>
          </w:tcPr>
          <w:p w14:paraId="2FAAC0E5" w14:textId="77777777" w:rsidR="00A81248" w:rsidRPr="003A798E" w:rsidRDefault="00A81248"/>
        </w:tc>
      </w:tr>
      <w:tr w:rsidR="00A81248" w:rsidRPr="003A798E" w14:paraId="46B85C78" w14:textId="77777777" w:rsidTr="00F2735D">
        <w:trPr>
          <w:trHeight w:val="6788"/>
        </w:trPr>
        <w:tc>
          <w:tcPr>
            <w:tcW w:w="5676" w:type="dxa"/>
          </w:tcPr>
          <w:p w14:paraId="380A4797" w14:textId="67284273" w:rsidR="00A81248" w:rsidRPr="000A7351" w:rsidRDefault="001F4325">
            <w:pPr>
              <w:rPr>
                <w:rFonts w:ascii="Arial Black" w:hAnsi="Arial Black"/>
                <w:sz w:val="40"/>
                <w:szCs w:val="40"/>
              </w:rPr>
            </w:pPr>
            <w:r w:rsidRPr="000A7351">
              <w:t xml:space="preserve"> </w:t>
            </w:r>
            <w:r w:rsidRPr="000A7351">
              <w:rPr>
                <w:rFonts w:ascii="Arial Black" w:hAnsi="Arial Black"/>
                <w:color w:val="0D294E" w:themeColor="accent1" w:themeShade="BF"/>
                <w:sz w:val="40"/>
                <w:szCs w:val="40"/>
              </w:rPr>
              <w:t>PROJECT REPORT</w:t>
            </w:r>
          </w:p>
        </w:tc>
        <w:tc>
          <w:tcPr>
            <w:tcW w:w="5676" w:type="dxa"/>
          </w:tcPr>
          <w:p w14:paraId="46724066" w14:textId="77777777" w:rsidR="00A81248" w:rsidRDefault="00A81248"/>
          <w:p w14:paraId="09090CA5" w14:textId="77777777" w:rsidR="00F45CD2" w:rsidRPr="00F45CD2" w:rsidRDefault="00F45CD2" w:rsidP="00F45CD2"/>
          <w:p w14:paraId="4063D956" w14:textId="77777777" w:rsidR="00F45CD2" w:rsidRPr="00F45CD2" w:rsidRDefault="00F45CD2" w:rsidP="00F45CD2"/>
          <w:p w14:paraId="711ACC6C" w14:textId="77777777" w:rsidR="00F45CD2" w:rsidRPr="00F45CD2" w:rsidRDefault="00F45CD2" w:rsidP="00F45CD2"/>
          <w:p w14:paraId="0FE58CA7" w14:textId="77777777" w:rsidR="00F45CD2" w:rsidRPr="00F45CD2" w:rsidRDefault="00F45CD2" w:rsidP="00F45CD2"/>
          <w:p w14:paraId="774D8E61" w14:textId="77777777" w:rsidR="00F45CD2" w:rsidRPr="00F45CD2" w:rsidRDefault="00F45CD2" w:rsidP="00F45CD2"/>
          <w:p w14:paraId="6A29440E" w14:textId="77777777" w:rsidR="00F45CD2" w:rsidRPr="00F45CD2" w:rsidRDefault="00F45CD2" w:rsidP="00F45CD2"/>
          <w:p w14:paraId="375DCA2A" w14:textId="03A259B9" w:rsidR="00F45CD2" w:rsidRPr="00F45CD2" w:rsidRDefault="00F45CD2" w:rsidP="00F45CD2"/>
          <w:p w14:paraId="33AAAE61" w14:textId="5C12E709" w:rsidR="00F45CD2" w:rsidRPr="00F45CD2" w:rsidRDefault="00F45CD2" w:rsidP="00F45CD2"/>
          <w:p w14:paraId="670E49E3" w14:textId="2E19B69C" w:rsidR="00F45CD2" w:rsidRPr="00F45CD2" w:rsidRDefault="00F45CD2" w:rsidP="00F45CD2"/>
          <w:p w14:paraId="220F2703" w14:textId="772F1EA3" w:rsidR="00F2735D" w:rsidRDefault="00F2735D" w:rsidP="00F45CD2">
            <w:pPr>
              <w:tabs>
                <w:tab w:val="left" w:pos="1200"/>
              </w:tabs>
            </w:pPr>
          </w:p>
          <w:p w14:paraId="69C23365" w14:textId="333A9BE4" w:rsidR="00F2735D" w:rsidRDefault="00F2735D" w:rsidP="00F45CD2">
            <w:pPr>
              <w:tabs>
                <w:tab w:val="left" w:pos="1200"/>
              </w:tabs>
            </w:pPr>
          </w:p>
          <w:p w14:paraId="17D984C3" w14:textId="1B4AE565" w:rsidR="00F2735D" w:rsidRDefault="00F2735D" w:rsidP="00F45CD2">
            <w:pPr>
              <w:tabs>
                <w:tab w:val="left" w:pos="1200"/>
              </w:tabs>
            </w:pPr>
          </w:p>
          <w:p w14:paraId="55A1FCFF" w14:textId="77777777" w:rsidR="00F2735D" w:rsidRDefault="00F2735D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  <w:r w:rsidRPr="005F2D5A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01A8D8C8" wp14:editId="6EE6F754">
                  <wp:simplePos x="0" y="0"/>
                  <wp:positionH relativeFrom="column">
                    <wp:posOffset>1927860</wp:posOffset>
                  </wp:positionH>
                  <wp:positionV relativeFrom="paragraph">
                    <wp:posOffset>185420</wp:posOffset>
                  </wp:positionV>
                  <wp:extent cx="779780" cy="869950"/>
                  <wp:effectExtent l="0" t="0" r="1270" b="6350"/>
                  <wp:wrapThrough wrapText="bothSides">
                    <wp:wrapPolygon edited="0">
                      <wp:start x="0" y="0"/>
                      <wp:lineTo x="0" y="21285"/>
                      <wp:lineTo x="21107" y="21285"/>
                      <wp:lineTo x="21107" y="0"/>
                      <wp:lineTo x="0" y="0"/>
                    </wp:wrapPolygon>
                  </wp:wrapThrough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</w:t>
            </w:r>
          </w:p>
          <w:p w14:paraId="69E1D37F" w14:textId="77777777" w:rsidR="00F2735D" w:rsidRDefault="00F2735D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</w:p>
          <w:p w14:paraId="7CDD66FA" w14:textId="77777777" w:rsidR="00F2735D" w:rsidRDefault="00F2735D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</w:p>
          <w:p w14:paraId="0F58C9B9" w14:textId="77777777" w:rsidR="00F2735D" w:rsidRDefault="00F2735D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</w:p>
          <w:p w14:paraId="2CEC0288" w14:textId="5E58A10F" w:rsidR="00F45CD2" w:rsidRPr="00643973" w:rsidRDefault="00F2735D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    </w:t>
            </w:r>
            <w:r w:rsidR="00F45CD2"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NAME:</w:t>
            </w:r>
            <w:r w:rsid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</w:t>
            </w:r>
            <w:r w:rsidR="00F45CD2"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VISHWAS M</w:t>
            </w:r>
          </w:p>
          <w:p w14:paraId="34368F62" w14:textId="0927A44E" w:rsidR="00F2735D" w:rsidRPr="00643973" w:rsidRDefault="00F45CD2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</w:t>
            </w:r>
            <w:r w:rsidR="00F2735D"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 </w:t>
            </w:r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SRN: PES2UG20CS39</w:t>
            </w:r>
            <w:r w:rsid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0</w:t>
            </w:r>
          </w:p>
          <w:p w14:paraId="7DC8BD74" w14:textId="302381F8" w:rsidR="00F45CD2" w:rsidRPr="00643973" w:rsidRDefault="00F45CD2" w:rsidP="00F45CD2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</w:pPr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  </w:t>
            </w:r>
            <w:r w:rsidR="00F2735D"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</w:t>
            </w:r>
            <w:proofErr w:type="gramStart"/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SEC:F</w:t>
            </w:r>
            <w:proofErr w:type="gramEnd"/>
          </w:p>
          <w:p w14:paraId="7D692B8B" w14:textId="754049A8" w:rsidR="00F45CD2" w:rsidRPr="00F45CD2" w:rsidRDefault="00F45CD2" w:rsidP="00F45CD2">
            <w:pPr>
              <w:tabs>
                <w:tab w:val="left" w:pos="1200"/>
              </w:tabs>
            </w:pPr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</w:t>
            </w:r>
            <w:r w:rsidR="00643973"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 xml:space="preserve">    </w:t>
            </w:r>
            <w:r w:rsidRPr="00643973">
              <w:rPr>
                <w:rFonts w:ascii="Times New Roman" w:hAnsi="Times New Roman" w:cs="Times New Roman"/>
                <w:b/>
                <w:bCs/>
                <w:color w:val="009095" w:themeColor="accent2" w:themeShade="BF"/>
                <w:sz w:val="44"/>
                <w:szCs w:val="44"/>
              </w:rPr>
              <w:t>DATE:29/04/2022</w:t>
            </w:r>
          </w:p>
        </w:tc>
      </w:tr>
      <w:tr w:rsidR="00A81248" w:rsidRPr="003A798E" w14:paraId="27DF4CA7" w14:textId="77777777" w:rsidTr="00F2735D">
        <w:trPr>
          <w:trHeight w:val="1093"/>
        </w:trPr>
        <w:tc>
          <w:tcPr>
            <w:tcW w:w="5676" w:type="dxa"/>
          </w:tcPr>
          <w:p w14:paraId="29C053DE" w14:textId="7E998A13" w:rsidR="00A81248" w:rsidRPr="003A798E" w:rsidRDefault="00A81248"/>
        </w:tc>
        <w:tc>
          <w:tcPr>
            <w:tcW w:w="5676" w:type="dxa"/>
          </w:tcPr>
          <w:p w14:paraId="0291A122" w14:textId="549E4B37" w:rsidR="00F2735D" w:rsidRPr="00F2735D" w:rsidRDefault="00F2735D" w:rsidP="00F2735D"/>
        </w:tc>
      </w:tr>
      <w:tr w:rsidR="00A81248" w:rsidRPr="003A798E" w14:paraId="78E7F42D" w14:textId="77777777" w:rsidTr="00F2735D">
        <w:trPr>
          <w:trHeight w:val="1180"/>
        </w:trPr>
        <w:tc>
          <w:tcPr>
            <w:tcW w:w="5676" w:type="dxa"/>
          </w:tcPr>
          <w:p w14:paraId="3C8C5818" w14:textId="3FCD4D90" w:rsidR="00A81248" w:rsidRPr="003A798E" w:rsidRDefault="00A81248"/>
        </w:tc>
        <w:tc>
          <w:tcPr>
            <w:tcW w:w="5676" w:type="dxa"/>
          </w:tcPr>
          <w:p w14:paraId="30D1BA61" w14:textId="267A9E94" w:rsidR="004F34CC" w:rsidRPr="004F34CC" w:rsidRDefault="004F34CC" w:rsidP="004F34C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28AED0B9" w14:textId="77777777" w:rsidR="00643973" w:rsidRDefault="001F4325" w:rsidP="00F45CD2">
      <w:pPr>
        <w:tabs>
          <w:tab w:val="center" w:pos="5400"/>
        </w:tabs>
        <w:rPr>
          <w:b/>
          <w:bCs/>
        </w:rPr>
      </w:pPr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D54395" wp14:editId="3D53CB4E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BBC9A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  <w:r w:rsidR="00F45CD2">
        <w:tab/>
      </w:r>
      <w:r w:rsidR="00F45CD2" w:rsidRPr="00F45CD2">
        <w:rPr>
          <w:b/>
          <w:bCs/>
        </w:rPr>
        <w:t xml:space="preserve">               </w:t>
      </w:r>
    </w:p>
    <w:p w14:paraId="2E4FE1F7" w14:textId="77777777" w:rsidR="00643973" w:rsidRDefault="00643973" w:rsidP="00F45CD2">
      <w:pPr>
        <w:tabs>
          <w:tab w:val="center" w:pos="5400"/>
        </w:tabs>
        <w:rPr>
          <w:b/>
          <w:bCs/>
        </w:rPr>
      </w:pPr>
    </w:p>
    <w:p w14:paraId="758F537D" w14:textId="558A1B8D" w:rsidR="000C4ED1" w:rsidRPr="00F45CD2" w:rsidRDefault="00F45CD2" w:rsidP="00F45CD2">
      <w:pPr>
        <w:tabs>
          <w:tab w:val="center" w:pos="5400"/>
        </w:tabs>
        <w:rPr>
          <w:b/>
          <w:bCs/>
          <w:sz w:val="32"/>
          <w:szCs w:val="32"/>
        </w:rPr>
      </w:pPr>
      <w:r w:rsidRPr="00F45CD2">
        <w:rPr>
          <w:b/>
          <w:bCs/>
        </w:rPr>
        <w:t xml:space="preserve">                                          </w:t>
      </w:r>
    </w:p>
    <w:tbl>
      <w:tblPr>
        <w:tblW w:w="11227" w:type="dxa"/>
        <w:tblInd w:w="124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"/>
        <w:gridCol w:w="5527"/>
        <w:gridCol w:w="5231"/>
        <w:gridCol w:w="448"/>
      </w:tblGrid>
      <w:tr w:rsidR="001205A1" w:rsidRPr="003A798E" w14:paraId="0093344A" w14:textId="77777777" w:rsidTr="00474047">
        <w:trPr>
          <w:trHeight w:val="443"/>
        </w:trPr>
        <w:tc>
          <w:tcPr>
            <w:tcW w:w="21" w:type="dxa"/>
            <w:shd w:val="clear" w:color="auto" w:fill="EDF0F4" w:themeFill="accent3"/>
          </w:tcPr>
          <w:p w14:paraId="1682C70B" w14:textId="77777777" w:rsidR="00A81248" w:rsidRPr="003A798E" w:rsidRDefault="00A81248"/>
        </w:tc>
        <w:tc>
          <w:tcPr>
            <w:tcW w:w="5527" w:type="dxa"/>
            <w:shd w:val="clear" w:color="auto" w:fill="EDF0F4" w:themeFill="accent3"/>
          </w:tcPr>
          <w:p w14:paraId="321AA260" w14:textId="77777777" w:rsidR="00A81248" w:rsidRPr="003A798E" w:rsidRDefault="00A81248"/>
        </w:tc>
        <w:tc>
          <w:tcPr>
            <w:tcW w:w="5231" w:type="dxa"/>
            <w:shd w:val="clear" w:color="auto" w:fill="EDF0F4" w:themeFill="accent3"/>
          </w:tcPr>
          <w:p w14:paraId="42D40B40" w14:textId="77777777" w:rsidR="00A81248" w:rsidRPr="003A798E" w:rsidRDefault="00A81248"/>
        </w:tc>
        <w:tc>
          <w:tcPr>
            <w:tcW w:w="448" w:type="dxa"/>
            <w:shd w:val="clear" w:color="auto" w:fill="EDF0F4" w:themeFill="accent3"/>
          </w:tcPr>
          <w:p w14:paraId="5BC06FF0" w14:textId="77777777" w:rsidR="00A81248" w:rsidRPr="003A798E" w:rsidRDefault="00A81248"/>
        </w:tc>
      </w:tr>
      <w:tr w:rsidR="001205A1" w:rsidRPr="003A798E" w14:paraId="63C9A8C7" w14:textId="77777777" w:rsidTr="008D5ABC">
        <w:trPr>
          <w:trHeight w:val="4627"/>
        </w:trPr>
        <w:tc>
          <w:tcPr>
            <w:tcW w:w="21" w:type="dxa"/>
            <w:shd w:val="clear" w:color="auto" w:fill="EDF0F4" w:themeFill="accent3"/>
          </w:tcPr>
          <w:p w14:paraId="2A49B627" w14:textId="77777777" w:rsidR="001205A1" w:rsidRPr="003A798E" w:rsidRDefault="001205A1"/>
        </w:tc>
        <w:tc>
          <w:tcPr>
            <w:tcW w:w="10758" w:type="dxa"/>
            <w:gridSpan w:val="2"/>
            <w:shd w:val="clear" w:color="auto" w:fill="EDF0F4" w:themeFill="accent3"/>
          </w:tcPr>
          <w:p w14:paraId="68DDC3A5" w14:textId="59CD656A" w:rsidR="001205A1" w:rsidRPr="00FA2EA1" w:rsidRDefault="004F34CC" w:rsidP="001205A1">
            <w:pPr>
              <w:pStyle w:val="Heading3"/>
              <w:rPr>
                <w:b w:val="0"/>
                <w:bCs/>
              </w:rPr>
            </w:pPr>
            <w:r w:rsidRPr="00FA2EA1">
              <w:rPr>
                <w:b w:val="0"/>
                <w:bCs/>
              </w:rPr>
              <w:t>ABSTRACT:</w:t>
            </w:r>
          </w:p>
          <w:p w14:paraId="1EA76F3E" w14:textId="77777777" w:rsidR="001205A1" w:rsidRPr="00FA2EA1" w:rsidRDefault="001205A1" w:rsidP="001205A1">
            <w:pPr>
              <w:pStyle w:val="Heading4"/>
              <w:rPr>
                <w:bCs/>
              </w:rPr>
            </w:pPr>
          </w:p>
          <w:p w14:paraId="59166A84" w14:textId="210220B1" w:rsidR="001205A1" w:rsidRPr="00FA2EA1" w:rsidRDefault="00FA2EA1" w:rsidP="004F34CC">
            <w:pPr>
              <w:pStyle w:val="Heading4"/>
              <w:rPr>
                <w:bCs/>
                <w:i w:val="0"/>
                <w:iCs w:val="0"/>
              </w:rPr>
            </w:pPr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The kernel is a </w:t>
            </w:r>
            <w:hyperlink r:id="rId8" w:tooltip="Computer program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computer program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at the core of a computer's </w:t>
            </w:r>
            <w:hyperlink r:id="rId9" w:tooltip="Operating system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operating system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and generally has complete control over everything in the system.</w:t>
            </w:r>
            <w:hyperlink r:id="rId10" w:anchor="cite_note-Linfo-1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  <w:vertAlign w:val="superscript"/>
                </w:rPr>
                <w:t>[1]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It is the portion of the operating system code that is always resident in memory,</w:t>
            </w:r>
            <w:hyperlink r:id="rId11" w:anchor="cite_note-2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  <w:vertAlign w:val="superscript"/>
                </w:rPr>
                <w:t>[2]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and facilitates interactions between hardware and software components. A full kernel controls all hardware resources (</w:t>
            </w:r>
            <w:proofErr w:type="gramStart"/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e.g.</w:t>
            </w:r>
            <w:proofErr w:type="gramEnd"/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 xml:space="preserve"> I/O, memory, cryptography) via device drivers, arbitrates conflicts between processes concerning such resources, and optimizes the utilization of common resources e.g. CPU &amp; cache usage, file systems, and network sockets. On most systems, the kernel is one of the first programs loaded on </w:t>
            </w:r>
            <w:hyperlink r:id="rId12" w:tooltip="Booting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startup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(after the </w:t>
            </w:r>
            <w:hyperlink r:id="rId13" w:tooltip="Bootloader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bootloader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). It handles the rest of startup as well as memory, </w:t>
            </w:r>
            <w:hyperlink r:id="rId14" w:tooltip="Peripheral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peripherals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, and </w:t>
            </w:r>
            <w:hyperlink r:id="rId15" w:tooltip="Input/output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input/output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(I/O) requests from </w:t>
            </w:r>
            <w:hyperlink r:id="rId16" w:tooltip="Software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software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, translating them into </w:t>
            </w:r>
            <w:hyperlink r:id="rId17" w:tooltip="Data processing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data-processing</w:t>
              </w:r>
            </w:hyperlink>
            <w:r w:rsidRPr="00FA2EA1">
              <w:rPr>
                <w:rFonts w:ascii="Arial" w:hAnsi="Arial" w:cs="Arial"/>
                <w:b/>
                <w:i w:val="0"/>
                <w:iCs w:val="0"/>
                <w:color w:val="009095" w:themeColor="accent2" w:themeShade="BF"/>
                <w:sz w:val="40"/>
                <w:szCs w:val="40"/>
                <w:shd w:val="clear" w:color="auto" w:fill="FFFFFF"/>
              </w:rPr>
              <w:t> instructions for the </w:t>
            </w:r>
            <w:hyperlink r:id="rId18" w:tooltip="Central processing unit" w:history="1">
              <w:r w:rsidRPr="00FA2EA1">
                <w:rPr>
                  <w:rStyle w:val="Hyperlink"/>
                  <w:rFonts w:ascii="Arial" w:hAnsi="Arial" w:cs="Arial"/>
                  <w:b/>
                  <w:i w:val="0"/>
                  <w:iCs w:val="0"/>
                  <w:color w:val="009095" w:themeColor="accent2" w:themeShade="BF"/>
                  <w:sz w:val="40"/>
                  <w:szCs w:val="40"/>
                  <w:shd w:val="clear" w:color="auto" w:fill="FFFFFF"/>
                </w:rPr>
                <w:t>central processing unit</w:t>
              </w:r>
            </w:hyperlink>
            <w:r w:rsidRPr="00FA2EA1"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48" w:type="dxa"/>
            <w:shd w:val="clear" w:color="auto" w:fill="EDF0F4" w:themeFill="accent3"/>
          </w:tcPr>
          <w:p w14:paraId="4C012A89" w14:textId="77777777" w:rsidR="001205A1" w:rsidRPr="003A798E" w:rsidRDefault="001205A1"/>
        </w:tc>
      </w:tr>
    </w:tbl>
    <w:p w14:paraId="6A1B773E" w14:textId="77777777" w:rsidR="00FB65B8" w:rsidRPr="003A798E" w:rsidRDefault="00FB65B8" w:rsidP="00A24793"/>
    <w:p w14:paraId="3ABA77CA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3A637D58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E925A4D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F9EEE3F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3F26E285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51CCD711" w14:textId="77777777" w:rsidR="00A24793" w:rsidRPr="003A798E" w:rsidRDefault="00A24793" w:rsidP="00A24793"/>
        </w:tc>
      </w:tr>
    </w:tbl>
    <w:p w14:paraId="7E46F433" w14:textId="77777777" w:rsidR="00A24793" w:rsidRPr="003A798E" w:rsidRDefault="00A24793"/>
    <w:p w14:paraId="7EFD61A4" w14:textId="7FDB5C7F" w:rsidR="004F34CC" w:rsidRDefault="004F34CC"/>
    <w:p w14:paraId="1D787970" w14:textId="77777777" w:rsidR="004F34CC" w:rsidRDefault="004F34CC">
      <w:r>
        <w:br w:type="page"/>
      </w:r>
    </w:p>
    <w:p w14:paraId="31F785F9" w14:textId="77777777" w:rsidR="004F34CC" w:rsidRDefault="004F34CC"/>
    <w:p w14:paraId="22D2961B" w14:textId="3CF096DE" w:rsidR="00A81248" w:rsidRPr="00474047" w:rsidRDefault="00C66528" w:rsidP="00474047">
      <w:pPr>
        <w:jc w:val="center"/>
        <w:rPr>
          <w:b/>
          <w:bCs/>
          <w:color w:val="009095" w:themeColor="accent2" w:themeShade="BF"/>
          <w:sz w:val="52"/>
          <w:szCs w:val="52"/>
        </w:rPr>
      </w:pPr>
      <w:r w:rsidRPr="00474047">
        <w:rPr>
          <w:b/>
          <w:bCs/>
          <w:noProof/>
          <w:color w:val="009095" w:themeColor="accent2" w:themeShade="BF"/>
          <w:sz w:val="52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7A614A" wp14:editId="74F341BA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7C1EE01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474047" w:rsidRPr="00474047">
        <w:rPr>
          <w:b/>
          <w:bCs/>
          <w:color w:val="009095" w:themeColor="accent2" w:themeShade="BF"/>
          <w:sz w:val="52"/>
          <w:szCs w:val="52"/>
        </w:rPr>
        <w:t>PROJECT TITLE:</w:t>
      </w:r>
    </w:p>
    <w:p w14:paraId="74D8A9B6" w14:textId="36F39238" w:rsidR="00474047" w:rsidRPr="00474047" w:rsidRDefault="00474047" w:rsidP="00474047">
      <w:pPr>
        <w:jc w:val="center"/>
        <w:rPr>
          <w:b/>
          <w:bCs/>
          <w:color w:val="009095" w:themeColor="accent2" w:themeShade="BF"/>
          <w:sz w:val="52"/>
          <w:szCs w:val="52"/>
        </w:rPr>
      </w:pPr>
    </w:p>
    <w:p w14:paraId="393D45C9" w14:textId="5A3AD980" w:rsidR="00474047" w:rsidRDefault="00474047">
      <w:pPr>
        <w:rPr>
          <w:noProof/>
        </w:rPr>
      </w:pPr>
      <w:r>
        <w:rPr>
          <w:noProof/>
        </w:rPr>
        <w:drawing>
          <wp:inline distT="0" distB="0" distL="0" distR="0" wp14:anchorId="34AF1A23" wp14:editId="61059F87">
            <wp:extent cx="68580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ED3A" w14:textId="6AB788DC" w:rsidR="00474047" w:rsidRPr="00474047" w:rsidRDefault="00474047" w:rsidP="00474047"/>
    <w:p w14:paraId="1E0A4201" w14:textId="0A92F14A" w:rsidR="00474047" w:rsidRDefault="00474047" w:rsidP="00474047">
      <w:pPr>
        <w:rPr>
          <w:noProof/>
        </w:rPr>
      </w:pPr>
    </w:p>
    <w:p w14:paraId="423F5DF4" w14:textId="6C81537D" w:rsidR="00474047" w:rsidRPr="002319A3" w:rsidRDefault="00474047" w:rsidP="00474047">
      <w:pPr>
        <w:rPr>
          <w:b/>
          <w:bCs/>
          <w:color w:val="000000" w:themeColor="text1"/>
          <w:sz w:val="52"/>
          <w:szCs w:val="52"/>
        </w:rPr>
      </w:pPr>
      <w:r w:rsidRPr="002319A3">
        <w:rPr>
          <w:b/>
          <w:bCs/>
          <w:color w:val="000000" w:themeColor="text1"/>
          <w:sz w:val="52"/>
          <w:szCs w:val="52"/>
        </w:rPr>
        <w:t>CODE:</w:t>
      </w:r>
    </w:p>
    <w:p w14:paraId="386CE66F" w14:textId="6F04C838" w:rsidR="00474047" w:rsidRDefault="00474047" w:rsidP="00474047"/>
    <w:p w14:paraId="00D72D34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linux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init_task.h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9EDD903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linux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kernel.h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4AB3FFB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linux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module.h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8C230BE" w14:textId="7065F583" w:rsidR="00474047" w:rsidRPr="00474047" w:rsidRDefault="002319A3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//</w:t>
      </w:r>
      <w:r w:rsidR="00474047" w:rsidRPr="004740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="00474047"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="00474047"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="00474047"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linux</w:t>
      </w:r>
      <w:proofErr w:type="spellEnd"/>
      <w:r w:rsidR="00474047"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="00474047"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sched.h</w:t>
      </w:r>
      <w:proofErr w:type="spellEnd"/>
      <w:r w:rsidR="00474047"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CD4911D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CFBFD5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task_struct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FF0DFE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8C8AB49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task_struct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5FB31D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list_head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671DBB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EC3944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list_for_</w:t>
      </w:r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each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children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25DD799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list_</w:t>
      </w:r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entry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list, 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task_struct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sibling);</w:t>
      </w:r>
    </w:p>
    <w:p w14:paraId="6524BFA7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D956EA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printk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KERN_INFO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pname</w:t>
      </w:r>
      <w:proofErr w:type="spell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state: 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ld</w:t>
      </w:r>
      <w:proofErr w:type="spellEnd"/>
      <w:r w:rsidRPr="0047404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E83968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EF21EC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task_next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F53E16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  </w:t>
      </w:r>
    </w:p>
    <w:p w14:paraId="235BCCA7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C6E369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0EE439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tasks_lister_dfs_init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563792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9EC637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printk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KERN_INFO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"Loading module...</w:t>
      </w:r>
      <w:r w:rsidRPr="0047404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26EE38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8DA3B3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proofErr w:type="spellStart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init_task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CDDD32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ABB8D5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printk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KERN_INFO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"Module loaded.</w:t>
      </w:r>
      <w:r w:rsidRPr="0047404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DE8BFB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740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404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AD1CC3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3532FD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F1FF10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tasks_lister_dfs_exit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40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D2B28C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718855D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printk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KERN_INFO 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"Module removed.</w:t>
      </w:r>
      <w:r w:rsidRPr="0047404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C13F31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A1FEC3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B74F04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module_init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tasks_lister_dfs_init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5F2491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module_exit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740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tasks_lister_dfs_exit</w:t>
      </w:r>
      <w:proofErr w:type="spellEnd"/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0ABFE4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707947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MODULE_</w:t>
      </w:r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LICENSE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"GPL 2.0"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E95E68" w14:textId="77777777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MODULE_</w:t>
      </w:r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DESCRIPTION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tasks using DFS"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D76572" w14:textId="01B32D92" w:rsidR="00474047" w:rsidRPr="00474047" w:rsidRDefault="00474047" w:rsidP="00474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MODULE_</w:t>
      </w:r>
      <w:proofErr w:type="gramStart"/>
      <w:r w:rsidRPr="004740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SHWAS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</w:t>
      </w:r>
      <w:r w:rsidRPr="004740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40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820B93" w14:textId="7CF1F085" w:rsidR="00474047" w:rsidRDefault="00474047" w:rsidP="00474047"/>
    <w:p w14:paraId="68A514C7" w14:textId="201AF6E1" w:rsidR="002319A3" w:rsidRDefault="002319A3" w:rsidP="00474047"/>
    <w:p w14:paraId="457DCE62" w14:textId="06636BBC" w:rsidR="002319A3" w:rsidRDefault="002319A3" w:rsidP="00474047"/>
    <w:p w14:paraId="2F28AE84" w14:textId="46BBBFAA" w:rsidR="002319A3" w:rsidRDefault="002319A3" w:rsidP="00474047"/>
    <w:p w14:paraId="2BB4C210" w14:textId="5085A977" w:rsidR="002319A3" w:rsidRDefault="002319A3" w:rsidP="00474047"/>
    <w:p w14:paraId="32C32946" w14:textId="0413439E" w:rsidR="002319A3" w:rsidRDefault="002319A3" w:rsidP="00474047"/>
    <w:p w14:paraId="7215A810" w14:textId="77777777" w:rsidR="002319A3" w:rsidRDefault="002319A3" w:rsidP="00474047"/>
    <w:p w14:paraId="48873E86" w14:textId="07768695" w:rsidR="00474047" w:rsidRDefault="00474047" w:rsidP="00474047"/>
    <w:p w14:paraId="6915A4D2" w14:textId="22624380" w:rsidR="00474047" w:rsidRPr="002319A3" w:rsidRDefault="00474047" w:rsidP="00474047">
      <w:pPr>
        <w:rPr>
          <w:b/>
          <w:bCs/>
          <w:color w:val="000000" w:themeColor="text1"/>
          <w:sz w:val="48"/>
          <w:szCs w:val="48"/>
        </w:rPr>
      </w:pPr>
      <w:r w:rsidRPr="002319A3">
        <w:rPr>
          <w:b/>
          <w:bCs/>
          <w:color w:val="000000" w:themeColor="text1"/>
          <w:sz w:val="48"/>
          <w:szCs w:val="48"/>
        </w:rPr>
        <w:t>MAKEFILE:</w:t>
      </w:r>
    </w:p>
    <w:p w14:paraId="2EC4439E" w14:textId="3A62CE21" w:rsidR="00474047" w:rsidRDefault="00474047" w:rsidP="00474047"/>
    <w:p w14:paraId="2B12EDE7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obj</w:t>
      </w:r>
      <w:proofErr w:type="spellEnd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-m += </w:t>
      </w:r>
      <w:proofErr w:type="spell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tasks_lister_</w:t>
      </w:r>
      <w:proofErr w:type="gram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dfs.o</w:t>
      </w:r>
      <w:proofErr w:type="spellEnd"/>
      <w:proofErr w:type="gramEnd"/>
    </w:p>
    <w:p w14:paraId="103D70FE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246AFC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KERNELDIR ?</w:t>
      </w:r>
      <w:proofErr w:type="gramEnd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/lib/modules/$(shell </w:t>
      </w:r>
      <w:proofErr w:type="spell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uname</w:t>
      </w:r>
      <w:proofErr w:type="spellEnd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-r)/build</w:t>
      </w:r>
    </w:p>
    <w:p w14:paraId="30290D8E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PWD :</w:t>
      </w:r>
      <w:proofErr w:type="gramEnd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$(shell </w:t>
      </w:r>
      <w:proofErr w:type="spellStart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pwd</w:t>
      </w:r>
      <w:proofErr w:type="spellEnd"/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F9C96B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B0D6A0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all:</w:t>
      </w:r>
    </w:p>
    <w:p w14:paraId="5926A046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$(MAKE) -C $(KERNELDIR) M=$(PWD)</w:t>
      </w:r>
    </w:p>
    <w:p w14:paraId="39DF89B4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clean:</w:t>
      </w:r>
    </w:p>
    <w:p w14:paraId="4FB283EC" w14:textId="77777777" w:rsidR="00A47F6C" w:rsidRPr="00A47F6C" w:rsidRDefault="00A47F6C" w:rsidP="00A47F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7F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$(MAKE) -C $(KERNELDIR) M=$(PWD) clean</w:t>
      </w:r>
    </w:p>
    <w:p w14:paraId="7B8A97A2" w14:textId="2A7065CE" w:rsidR="00474047" w:rsidRDefault="00474047" w:rsidP="00474047"/>
    <w:p w14:paraId="34FE56DE" w14:textId="1C5763FC" w:rsidR="00A47F6C" w:rsidRDefault="00A47F6C" w:rsidP="00474047"/>
    <w:p w14:paraId="03DBC86B" w14:textId="77777777" w:rsidR="00C1725B" w:rsidRDefault="00C1725B" w:rsidP="00474047"/>
    <w:p w14:paraId="3C8A8668" w14:textId="77777777" w:rsidR="00C1725B" w:rsidRDefault="00C1725B" w:rsidP="00474047"/>
    <w:p w14:paraId="74EC0B33" w14:textId="77777777" w:rsidR="00C1725B" w:rsidRDefault="00C1725B" w:rsidP="00474047"/>
    <w:p w14:paraId="4471DCED" w14:textId="77777777" w:rsidR="00C1725B" w:rsidRDefault="00C1725B" w:rsidP="00474047"/>
    <w:p w14:paraId="18AA81A6" w14:textId="77777777" w:rsidR="00C1725B" w:rsidRDefault="00C1725B" w:rsidP="00474047"/>
    <w:p w14:paraId="0C2F3E45" w14:textId="77777777" w:rsidR="00C1725B" w:rsidRDefault="00C1725B" w:rsidP="00474047"/>
    <w:p w14:paraId="0FFFAB83" w14:textId="77777777" w:rsidR="00C1725B" w:rsidRDefault="00C1725B" w:rsidP="00474047"/>
    <w:p w14:paraId="26C1F4DC" w14:textId="77777777" w:rsidR="00C1725B" w:rsidRDefault="00C1725B" w:rsidP="00474047"/>
    <w:p w14:paraId="71FCBA1F" w14:textId="77777777" w:rsidR="00C1725B" w:rsidRDefault="00C1725B" w:rsidP="00474047"/>
    <w:p w14:paraId="6A835971" w14:textId="77777777" w:rsidR="00C1725B" w:rsidRDefault="00C1725B" w:rsidP="00474047"/>
    <w:p w14:paraId="61FC6032" w14:textId="77777777" w:rsidR="00C1725B" w:rsidRDefault="00C1725B" w:rsidP="00474047"/>
    <w:p w14:paraId="5BE3C95E" w14:textId="77777777" w:rsidR="00C1725B" w:rsidRDefault="00C1725B" w:rsidP="00474047"/>
    <w:p w14:paraId="3AF2C83F" w14:textId="77777777" w:rsidR="00C1725B" w:rsidRDefault="00C1725B" w:rsidP="00474047"/>
    <w:p w14:paraId="0095AEF6" w14:textId="77777777" w:rsidR="00C1725B" w:rsidRDefault="00C1725B" w:rsidP="00474047"/>
    <w:p w14:paraId="1F4B0C80" w14:textId="77777777" w:rsidR="00C1725B" w:rsidRDefault="00C1725B" w:rsidP="00474047"/>
    <w:p w14:paraId="202D5376" w14:textId="77777777" w:rsidR="00C1725B" w:rsidRDefault="00C1725B" w:rsidP="00474047"/>
    <w:p w14:paraId="2356BF7C" w14:textId="77777777" w:rsidR="00C1725B" w:rsidRDefault="00C1725B" w:rsidP="00474047"/>
    <w:p w14:paraId="5FA36C26" w14:textId="55BEDA13" w:rsidR="00A47F6C" w:rsidRPr="002319A3" w:rsidRDefault="00A47F6C" w:rsidP="00474047">
      <w:pPr>
        <w:rPr>
          <w:b/>
          <w:bCs/>
          <w:color w:val="000000" w:themeColor="text1"/>
          <w:sz w:val="48"/>
          <w:szCs w:val="48"/>
          <w:u w:val="single"/>
        </w:rPr>
      </w:pPr>
      <w:r w:rsidRPr="002319A3">
        <w:rPr>
          <w:b/>
          <w:bCs/>
          <w:color w:val="000000" w:themeColor="text1"/>
          <w:sz w:val="48"/>
          <w:szCs w:val="48"/>
          <w:highlight w:val="yellow"/>
          <w:u w:val="single"/>
        </w:rPr>
        <w:t>STEPS TO RUN THE KERNEL MODULE:</w:t>
      </w:r>
    </w:p>
    <w:p w14:paraId="5E635A46" w14:textId="248B2166" w:rsidR="00A47F6C" w:rsidRPr="002319A3" w:rsidRDefault="00A47F6C" w:rsidP="00474047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88D0419" w14:textId="264D4517" w:rsidR="00A47F6C" w:rsidRPr="00DB1AE9" w:rsidRDefault="00A47F6C" w:rsidP="00A47F6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 xml:space="preserve">OPEN THE TERMINAL </w:t>
      </w:r>
    </w:p>
    <w:p w14:paraId="7D605267" w14:textId="77777777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EBAB726" w14:textId="73462B75" w:rsidR="00A47F6C" w:rsidRPr="00DB1AE9" w:rsidRDefault="00A47F6C" w:rsidP="00A47F6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>MAKE SURE THE MAIN FILE CONTAINING THE CODE SNIPPET AND THE MAKEFILE ARE IN THE SAME DIRECTORY.</w:t>
      </w:r>
    </w:p>
    <w:p w14:paraId="65FE1306" w14:textId="77777777" w:rsidR="00C1725B" w:rsidRPr="00DB1AE9" w:rsidRDefault="00C1725B" w:rsidP="00C1725B">
      <w:pPr>
        <w:rPr>
          <w:b/>
          <w:bCs/>
          <w:color w:val="000000" w:themeColor="text1"/>
          <w:sz w:val="32"/>
          <w:szCs w:val="32"/>
        </w:rPr>
      </w:pPr>
    </w:p>
    <w:p w14:paraId="7C5755BC" w14:textId="492CC0AD" w:rsidR="00A47F6C" w:rsidRPr="00DB1AE9" w:rsidRDefault="00A47F6C" w:rsidP="00A47F6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 xml:space="preserve">USING </w:t>
      </w:r>
      <w:proofErr w:type="gramStart"/>
      <w:r w:rsidRPr="00DB1AE9">
        <w:rPr>
          <w:b/>
          <w:bCs/>
          <w:color w:val="000000" w:themeColor="text1"/>
          <w:sz w:val="32"/>
          <w:szCs w:val="32"/>
        </w:rPr>
        <w:t>“ cd</w:t>
      </w:r>
      <w:proofErr w:type="gramEnd"/>
      <w:r w:rsidRPr="00DB1AE9">
        <w:rPr>
          <w:b/>
          <w:bCs/>
          <w:color w:val="000000" w:themeColor="text1"/>
          <w:sz w:val="32"/>
          <w:szCs w:val="32"/>
        </w:rPr>
        <w:t xml:space="preserve"> ” COMMAND GO TO THE DIRECTORY WHERE THE FILES ARE PRESENT.</w:t>
      </w:r>
    </w:p>
    <w:p w14:paraId="54E883FD" w14:textId="77777777" w:rsidR="00C1725B" w:rsidRPr="00DB1AE9" w:rsidRDefault="00C1725B" w:rsidP="00C1725B">
      <w:pPr>
        <w:rPr>
          <w:b/>
          <w:bCs/>
          <w:color w:val="000000" w:themeColor="text1"/>
          <w:sz w:val="32"/>
          <w:szCs w:val="32"/>
        </w:rPr>
      </w:pPr>
    </w:p>
    <w:p w14:paraId="1C85A520" w14:textId="44FB8719" w:rsidR="00A47F6C" w:rsidRPr="00DB1AE9" w:rsidRDefault="00A47F6C" w:rsidP="00A47F6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 xml:space="preserve">WITH THE HELP OF THE COMMAND “make” WE ARE GOING TO EXTRACT ALL THE KERNEL MODULES </w:t>
      </w:r>
    </w:p>
    <w:p w14:paraId="7CF7DA81" w14:textId="77777777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07AAAD2" w14:textId="77777777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1B8966DE" w14:textId="30E0F46D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F486CDD" wp14:editId="42DD9BF9">
            <wp:extent cx="619506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CD11" w14:textId="4980EC5A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71F8171A" w14:textId="7B99FEE2" w:rsidR="00C1725B" w:rsidRPr="00DB1AE9" w:rsidRDefault="00C1725B" w:rsidP="00C1725B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549CF02" w14:textId="77B047D4" w:rsidR="00E06BF1" w:rsidRPr="00DB1AE9" w:rsidRDefault="00E06BF1" w:rsidP="0082222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 xml:space="preserve">THEN WE HAVE TO EXEXUTE THE </w:t>
      </w:r>
      <w:proofErr w:type="gramStart"/>
      <w:r w:rsidRPr="00DB1AE9">
        <w:rPr>
          <w:b/>
          <w:bCs/>
          <w:color w:val="000000" w:themeColor="text1"/>
          <w:sz w:val="32"/>
          <w:szCs w:val="32"/>
        </w:rPr>
        <w:t>COMMAND  “</w:t>
      </w:r>
      <w:proofErr w:type="gramEnd"/>
      <w:r w:rsidRPr="00DB1AE9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DB1AE9">
        <w:rPr>
          <w:b/>
          <w:bCs/>
          <w:color w:val="000000" w:themeColor="text1"/>
          <w:sz w:val="32"/>
          <w:szCs w:val="32"/>
        </w:rPr>
        <w:t>insmod</w:t>
      </w:r>
      <w:proofErr w:type="spellEnd"/>
      <w:r w:rsidRPr="00DB1AE9">
        <w:rPr>
          <w:b/>
          <w:bCs/>
          <w:color w:val="000000" w:themeColor="text1"/>
          <w:sz w:val="32"/>
          <w:szCs w:val="32"/>
        </w:rPr>
        <w:t xml:space="preserve"> </w:t>
      </w:r>
      <w:r w:rsidR="00DB1AE9">
        <w:rPr>
          <w:b/>
          <w:bCs/>
          <w:color w:val="000000" w:themeColor="text1"/>
          <w:sz w:val="32"/>
          <w:szCs w:val="32"/>
        </w:rPr>
        <w:t>&lt;filename&gt;</w:t>
      </w:r>
      <w:r w:rsidRPr="00DB1AE9">
        <w:rPr>
          <w:b/>
          <w:bCs/>
          <w:color w:val="000000" w:themeColor="text1"/>
          <w:sz w:val="32"/>
          <w:szCs w:val="32"/>
        </w:rPr>
        <w:t>.</w:t>
      </w:r>
      <w:proofErr w:type="spellStart"/>
      <w:r w:rsidRPr="00DB1AE9">
        <w:rPr>
          <w:b/>
          <w:bCs/>
          <w:color w:val="000000" w:themeColor="text1"/>
          <w:sz w:val="32"/>
          <w:szCs w:val="32"/>
        </w:rPr>
        <w:t>ko”.THIS</w:t>
      </w:r>
      <w:proofErr w:type="spellEnd"/>
      <w:r w:rsidRPr="00DB1AE9">
        <w:rPr>
          <w:b/>
          <w:bCs/>
          <w:color w:val="000000" w:themeColor="text1"/>
          <w:sz w:val="32"/>
          <w:szCs w:val="32"/>
        </w:rPr>
        <w:t xml:space="preserve"> COMMAND INSTALLS ALL THE MODULES MENTIONED IN THE CODE.</w:t>
      </w:r>
    </w:p>
    <w:p w14:paraId="5009560B" w14:textId="1136BA8B" w:rsidR="00E06BF1" w:rsidRPr="00DB1AE9" w:rsidRDefault="00E06BF1" w:rsidP="00E06BF1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33C019F9" w14:textId="392F45E6" w:rsidR="006E7274" w:rsidRPr="00DB1AE9" w:rsidRDefault="006E7274" w:rsidP="00B9053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1AE9">
        <w:rPr>
          <w:b/>
          <w:bCs/>
          <w:color w:val="000000" w:themeColor="text1"/>
          <w:sz w:val="32"/>
          <w:szCs w:val="32"/>
        </w:rPr>
        <w:t>TO SEE THE REQUIRE OUTPUT OF THE PROGRAM WE HAVE TO RUN THE CODE</w:t>
      </w:r>
      <w:r w:rsidR="00DB1AE9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B1AE9">
        <w:rPr>
          <w:b/>
          <w:bCs/>
          <w:color w:val="000000" w:themeColor="text1"/>
          <w:sz w:val="32"/>
          <w:szCs w:val="32"/>
        </w:rPr>
        <w:t>“</w:t>
      </w:r>
      <w:r w:rsidR="00DB1AE9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DB1AE9">
        <w:rPr>
          <w:b/>
          <w:bCs/>
          <w:color w:val="000000" w:themeColor="text1"/>
          <w:sz w:val="32"/>
          <w:szCs w:val="32"/>
        </w:rPr>
        <w:t>dmesg</w:t>
      </w:r>
      <w:proofErr w:type="spellEnd"/>
      <w:proofErr w:type="gramEnd"/>
      <w:r w:rsidRPr="00DB1AE9">
        <w:rPr>
          <w:b/>
          <w:bCs/>
          <w:color w:val="000000" w:themeColor="text1"/>
          <w:sz w:val="32"/>
          <w:szCs w:val="32"/>
        </w:rPr>
        <w:t xml:space="preserve"> ”. HERE WE CAN SEE ALL THE REQUIRED OUTPUT </w:t>
      </w:r>
      <w:proofErr w:type="spellStart"/>
      <w:r w:rsidR="00DB1AE9">
        <w:rPr>
          <w:b/>
          <w:bCs/>
          <w:color w:val="000000" w:themeColor="text1"/>
          <w:sz w:val="32"/>
          <w:szCs w:val="32"/>
        </w:rPr>
        <w:t>i.</w:t>
      </w:r>
      <w:r w:rsidRPr="00DB1AE9">
        <w:rPr>
          <w:b/>
          <w:bCs/>
          <w:color w:val="000000" w:themeColor="text1"/>
          <w:sz w:val="32"/>
          <w:szCs w:val="32"/>
        </w:rPr>
        <w:t>e</w:t>
      </w:r>
      <w:proofErr w:type="spellEnd"/>
      <w:r w:rsidR="00DB1AE9">
        <w:rPr>
          <w:b/>
          <w:bCs/>
          <w:color w:val="000000" w:themeColor="text1"/>
          <w:sz w:val="32"/>
          <w:szCs w:val="32"/>
        </w:rPr>
        <w:t>,</w:t>
      </w:r>
      <w:r w:rsidRPr="00DB1AE9">
        <w:rPr>
          <w:b/>
          <w:bCs/>
          <w:color w:val="000000" w:themeColor="text1"/>
          <w:sz w:val="32"/>
          <w:szCs w:val="32"/>
        </w:rPr>
        <w:t xml:space="preserve"> THE PROCESS NAME,</w:t>
      </w:r>
      <w:r w:rsidR="00DB1AE9">
        <w:rPr>
          <w:b/>
          <w:bCs/>
          <w:color w:val="000000" w:themeColor="text1"/>
          <w:sz w:val="32"/>
          <w:szCs w:val="32"/>
        </w:rPr>
        <w:t xml:space="preserve"> </w:t>
      </w:r>
      <w:r w:rsidRPr="00DB1AE9">
        <w:rPr>
          <w:b/>
          <w:bCs/>
          <w:color w:val="000000" w:themeColor="text1"/>
          <w:sz w:val="32"/>
          <w:szCs w:val="32"/>
        </w:rPr>
        <w:t>PROCESS ID AND PROCESS STATE.</w:t>
      </w:r>
    </w:p>
    <w:p w14:paraId="6933C8F4" w14:textId="02B12415" w:rsidR="006E7274" w:rsidRPr="00DB1AE9" w:rsidRDefault="006E7274" w:rsidP="006E7274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0C1EFF3" w14:textId="7565B28E" w:rsidR="006E7274" w:rsidRDefault="006E7274" w:rsidP="006E72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3B5521" wp14:editId="66D9F01C">
            <wp:extent cx="6096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E19A" w14:textId="19FEC011" w:rsidR="006E7274" w:rsidRPr="006E7274" w:rsidRDefault="006E7274" w:rsidP="006E7274"/>
    <w:p w14:paraId="5D1B0DF6" w14:textId="36F4CE02" w:rsidR="006E7274" w:rsidRPr="006E7274" w:rsidRDefault="006E7274" w:rsidP="006E7274"/>
    <w:p w14:paraId="25E7931D" w14:textId="1998BA42" w:rsidR="006E7274" w:rsidRDefault="006E7274" w:rsidP="006E72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5BFE4" wp14:editId="38216BED">
            <wp:simplePos x="0" y="0"/>
            <wp:positionH relativeFrom="column">
              <wp:posOffset>495300</wp:posOffset>
            </wp:positionH>
            <wp:positionV relativeFrom="paragraph">
              <wp:posOffset>309245</wp:posOffset>
            </wp:positionV>
            <wp:extent cx="6126480" cy="3901440"/>
            <wp:effectExtent l="0" t="0" r="762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BE684" w14:textId="20A45486" w:rsidR="006E7274" w:rsidRDefault="006E7274" w:rsidP="006E7274">
      <w:pPr>
        <w:tabs>
          <w:tab w:val="left" w:pos="1644"/>
        </w:tabs>
      </w:pPr>
      <w:r>
        <w:tab/>
      </w:r>
    </w:p>
    <w:p w14:paraId="5B4B652E" w14:textId="64AD9C2E" w:rsidR="002C3562" w:rsidRDefault="002C3562" w:rsidP="006E7274">
      <w:pPr>
        <w:tabs>
          <w:tab w:val="left" w:pos="1644"/>
        </w:tabs>
      </w:pPr>
    </w:p>
    <w:p w14:paraId="1BC35D82" w14:textId="60CC77E4" w:rsidR="002319A3" w:rsidRPr="002319A3" w:rsidRDefault="002C3562" w:rsidP="002319A3">
      <w:pPr>
        <w:pStyle w:val="ListParagraph"/>
        <w:numPr>
          <w:ilvl w:val="0"/>
          <w:numId w:val="1"/>
        </w:numPr>
        <w:tabs>
          <w:tab w:val="left" w:pos="1644"/>
        </w:tabs>
        <w:rPr>
          <w:b/>
          <w:bCs/>
          <w:color w:val="000000" w:themeColor="text1"/>
          <w:sz w:val="36"/>
          <w:szCs w:val="36"/>
        </w:rPr>
      </w:pPr>
      <w:r w:rsidRPr="002319A3">
        <w:rPr>
          <w:b/>
          <w:bCs/>
          <w:color w:val="000000" w:themeColor="text1"/>
          <w:sz w:val="36"/>
          <w:szCs w:val="36"/>
        </w:rPr>
        <w:t xml:space="preserve">TO SEE THE TREE STRUCTURE OF THE PROGRAM WE HAVE TO TYPE THE COMMAND </w:t>
      </w:r>
    </w:p>
    <w:p w14:paraId="734D7077" w14:textId="22E88272" w:rsidR="002C3562" w:rsidRPr="002319A3" w:rsidRDefault="00B56CC4" w:rsidP="002319A3">
      <w:pPr>
        <w:pStyle w:val="ListParagraph"/>
        <w:tabs>
          <w:tab w:val="left" w:pos="1644"/>
        </w:tabs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2904DC" wp14:editId="210772C3">
            <wp:simplePos x="0" y="0"/>
            <wp:positionH relativeFrom="page">
              <wp:posOffset>403860</wp:posOffset>
            </wp:positionH>
            <wp:positionV relativeFrom="paragraph">
              <wp:posOffset>379730</wp:posOffset>
            </wp:positionV>
            <wp:extent cx="6858000" cy="36849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C3562" w:rsidRPr="002319A3">
        <w:rPr>
          <w:b/>
          <w:bCs/>
          <w:color w:val="000000" w:themeColor="text1"/>
          <w:sz w:val="36"/>
          <w:szCs w:val="36"/>
        </w:rPr>
        <w:t xml:space="preserve">“ </w:t>
      </w:r>
      <w:proofErr w:type="spellStart"/>
      <w:r w:rsidR="002C3562" w:rsidRPr="002319A3">
        <w:rPr>
          <w:b/>
          <w:bCs/>
          <w:color w:val="000000" w:themeColor="text1"/>
          <w:sz w:val="36"/>
          <w:szCs w:val="36"/>
        </w:rPr>
        <w:t>pstree</w:t>
      </w:r>
      <w:proofErr w:type="spellEnd"/>
      <w:proofErr w:type="gramEnd"/>
      <w:r w:rsidR="002C3562" w:rsidRPr="002319A3">
        <w:rPr>
          <w:b/>
          <w:bCs/>
          <w:color w:val="000000" w:themeColor="text1"/>
          <w:sz w:val="36"/>
          <w:szCs w:val="36"/>
        </w:rPr>
        <w:t xml:space="preserve"> ”.</w:t>
      </w:r>
    </w:p>
    <w:p w14:paraId="55049749" w14:textId="4CE1061C" w:rsidR="002C3562" w:rsidRDefault="00B56CC4" w:rsidP="002C3562">
      <w:pPr>
        <w:pStyle w:val="ListParagraph"/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A96F8C" wp14:editId="589D774A">
            <wp:simplePos x="0" y="0"/>
            <wp:positionH relativeFrom="column">
              <wp:posOffset>-30480</wp:posOffset>
            </wp:positionH>
            <wp:positionV relativeFrom="paragraph">
              <wp:posOffset>4027805</wp:posOffset>
            </wp:positionV>
            <wp:extent cx="6858000" cy="3748405"/>
            <wp:effectExtent l="0" t="0" r="0" b="4445"/>
            <wp:wrapThrough wrapText="bothSides">
              <wp:wrapPolygon edited="0">
                <wp:start x="0" y="0"/>
                <wp:lineTo x="0" y="21516"/>
                <wp:lineTo x="21540" y="21516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2697" w14:textId="72155E0A" w:rsidR="002C3562" w:rsidRDefault="002C3562" w:rsidP="002C3562">
      <w:pPr>
        <w:pStyle w:val="ListParagraph"/>
        <w:tabs>
          <w:tab w:val="left" w:pos="1644"/>
        </w:tabs>
      </w:pPr>
    </w:p>
    <w:p w14:paraId="7C64DAA5" w14:textId="6196747B" w:rsidR="002C3562" w:rsidRPr="002C3562" w:rsidRDefault="002C3562" w:rsidP="002C3562"/>
    <w:p w14:paraId="0B06FBA9" w14:textId="25F14828" w:rsidR="002C3562" w:rsidRPr="002C3562" w:rsidRDefault="002C3562" w:rsidP="002C3562"/>
    <w:p w14:paraId="3469DE21" w14:textId="301DD4EA" w:rsidR="002C3562" w:rsidRDefault="002C3562" w:rsidP="002C3562">
      <w:pPr>
        <w:jc w:val="center"/>
      </w:pPr>
    </w:p>
    <w:p w14:paraId="037DEFC0" w14:textId="5AD2A465" w:rsidR="002C3562" w:rsidRPr="00B56CC4" w:rsidRDefault="00DB1AE9" w:rsidP="00DB1AE9">
      <w:pPr>
        <w:tabs>
          <w:tab w:val="left" w:pos="612"/>
        </w:tabs>
        <w:rPr>
          <w:b/>
          <w:bCs/>
          <w:color w:val="006063" w:themeColor="accent2" w:themeShade="80"/>
          <w:sz w:val="36"/>
          <w:szCs w:val="36"/>
        </w:rPr>
      </w:pPr>
      <w:r>
        <w:tab/>
      </w:r>
      <w:r w:rsidRPr="00B56CC4">
        <w:rPr>
          <w:b/>
          <w:bCs/>
          <w:color w:val="006063" w:themeColor="accent2" w:themeShade="80"/>
          <w:sz w:val="36"/>
          <w:szCs w:val="36"/>
          <w:highlight w:val="yellow"/>
        </w:rPr>
        <w:t>CONCLUSION:</w:t>
      </w:r>
    </w:p>
    <w:p w14:paraId="29A9CA06" w14:textId="71B802D9" w:rsidR="00DB1AE9" w:rsidRPr="00B56CC4" w:rsidRDefault="00DB1AE9" w:rsidP="00DB1AE9">
      <w:pPr>
        <w:tabs>
          <w:tab w:val="left" w:pos="612"/>
        </w:tabs>
        <w:rPr>
          <w:b/>
          <w:bCs/>
          <w:color w:val="006063" w:themeColor="accent2" w:themeShade="80"/>
          <w:sz w:val="36"/>
          <w:szCs w:val="36"/>
        </w:rPr>
      </w:pPr>
    </w:p>
    <w:p w14:paraId="3B52214A" w14:textId="6B688300" w:rsidR="00DB1AE9" w:rsidRPr="00B56CC4" w:rsidRDefault="00DB1AE9" w:rsidP="00DB1AE9">
      <w:pPr>
        <w:tabs>
          <w:tab w:val="left" w:pos="612"/>
        </w:tabs>
        <w:rPr>
          <w:b/>
          <w:bCs/>
          <w:color w:val="006063" w:themeColor="accent2" w:themeShade="80"/>
          <w:sz w:val="36"/>
          <w:szCs w:val="36"/>
        </w:rPr>
      </w:pPr>
    </w:p>
    <w:p w14:paraId="537C3916" w14:textId="1B04C96C" w:rsidR="00DB1AE9" w:rsidRPr="00B56CC4" w:rsidRDefault="002319A3" w:rsidP="00DB1AE9">
      <w:pPr>
        <w:tabs>
          <w:tab w:val="left" w:pos="612"/>
        </w:tabs>
        <w:rPr>
          <w:b/>
          <w:bCs/>
          <w:color w:val="006063" w:themeColor="accent2" w:themeShade="80"/>
          <w:sz w:val="36"/>
          <w:szCs w:val="36"/>
        </w:rPr>
      </w:pPr>
      <w:r w:rsidRPr="00B56CC4">
        <w:rPr>
          <w:b/>
          <w:bCs/>
          <w:color w:val="006063" w:themeColor="accent2" w:themeShade="80"/>
          <w:sz w:val="36"/>
          <w:szCs w:val="36"/>
        </w:rPr>
        <w:t xml:space="preserve">APART FROM LISTING ALL THE PROCESSES RUNNING ON THE OPERATING </w:t>
      </w:r>
      <w:proofErr w:type="gramStart"/>
      <w:r w:rsidRPr="00B56CC4">
        <w:rPr>
          <w:b/>
          <w:bCs/>
          <w:color w:val="006063" w:themeColor="accent2" w:themeShade="80"/>
          <w:sz w:val="36"/>
          <w:szCs w:val="36"/>
        </w:rPr>
        <w:t>SYSTEMS,WE</w:t>
      </w:r>
      <w:proofErr w:type="gramEnd"/>
      <w:r w:rsidRPr="00B56CC4">
        <w:rPr>
          <w:b/>
          <w:bCs/>
          <w:color w:val="006063" w:themeColor="accent2" w:themeShade="80"/>
          <w:sz w:val="36"/>
          <w:szCs w:val="36"/>
        </w:rPr>
        <w:t xml:space="preserve"> CAN USE THESE KERNEL PROGRAMMING IN:</w:t>
      </w:r>
    </w:p>
    <w:p w14:paraId="21AFE970" w14:textId="749B1FD0" w:rsidR="002319A3" w:rsidRPr="00B56CC4" w:rsidRDefault="002319A3" w:rsidP="00DB1AE9">
      <w:pPr>
        <w:tabs>
          <w:tab w:val="left" w:pos="612"/>
        </w:tabs>
        <w:rPr>
          <w:b/>
          <w:bCs/>
          <w:color w:val="006063" w:themeColor="accent2" w:themeShade="80"/>
        </w:rPr>
      </w:pPr>
    </w:p>
    <w:p w14:paraId="039BBFB2" w14:textId="77777777" w:rsidR="002319A3" w:rsidRPr="002319A3" w:rsidRDefault="002319A3" w:rsidP="002319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</w:pPr>
      <w:r w:rsidRPr="002319A3"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  <w:t>Process Management</w:t>
      </w:r>
    </w:p>
    <w:p w14:paraId="0915CFF5" w14:textId="77777777" w:rsidR="002319A3" w:rsidRPr="002319A3" w:rsidRDefault="002319A3" w:rsidP="002319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</w:pPr>
      <w:r w:rsidRPr="002319A3"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  <w:t>Memory Management</w:t>
      </w:r>
    </w:p>
    <w:p w14:paraId="24D797A3" w14:textId="77777777" w:rsidR="002319A3" w:rsidRPr="002319A3" w:rsidRDefault="002319A3" w:rsidP="002319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</w:pPr>
      <w:r w:rsidRPr="002319A3"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  <w:t>Device Management</w:t>
      </w:r>
    </w:p>
    <w:p w14:paraId="7DE11370" w14:textId="725FA1BB" w:rsidR="002319A3" w:rsidRPr="002319A3" w:rsidRDefault="002319A3" w:rsidP="002319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</w:pPr>
      <w:r w:rsidRPr="002319A3"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  <w:t>Interrupt Handling</w:t>
      </w:r>
    </w:p>
    <w:p w14:paraId="3EB3BDFA" w14:textId="77777777" w:rsidR="002319A3" w:rsidRPr="002319A3" w:rsidRDefault="002319A3" w:rsidP="002319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</w:pPr>
      <w:r w:rsidRPr="002319A3">
        <w:rPr>
          <w:rFonts w:eastAsia="Times New Roman" w:cs="Segoe UI"/>
          <w:b/>
          <w:bCs/>
          <w:color w:val="006063" w:themeColor="accent2" w:themeShade="80"/>
          <w:sz w:val="36"/>
          <w:szCs w:val="36"/>
          <w:lang w:val="en-IN" w:eastAsia="en-IN"/>
        </w:rPr>
        <w:t>Input Output Communication</w:t>
      </w:r>
    </w:p>
    <w:p w14:paraId="7E205C41" w14:textId="77777777" w:rsidR="002319A3" w:rsidRPr="002C3562" w:rsidRDefault="002319A3" w:rsidP="00DB1AE9">
      <w:pPr>
        <w:tabs>
          <w:tab w:val="left" w:pos="612"/>
        </w:tabs>
      </w:pPr>
    </w:p>
    <w:p w14:paraId="0582F26F" w14:textId="6C7FD878" w:rsidR="002C3562" w:rsidRPr="002C3562" w:rsidRDefault="002C3562" w:rsidP="002C3562"/>
    <w:p w14:paraId="5F445DA0" w14:textId="5CC8A0B6" w:rsidR="002C3562" w:rsidRPr="002C3562" w:rsidRDefault="002C3562" w:rsidP="002C3562"/>
    <w:p w14:paraId="17CA3AF0" w14:textId="4443D457" w:rsidR="002C3562" w:rsidRPr="002C3562" w:rsidRDefault="002C3562" w:rsidP="002C3562"/>
    <w:p w14:paraId="7935EE8F" w14:textId="250DE5CD" w:rsidR="002C3562" w:rsidRPr="002C3562" w:rsidRDefault="002C3562" w:rsidP="002C3562"/>
    <w:p w14:paraId="2135BB12" w14:textId="255673F6" w:rsidR="002C3562" w:rsidRPr="002C3562" w:rsidRDefault="002C3562" w:rsidP="002C3562"/>
    <w:p w14:paraId="00AB76B8" w14:textId="4CF615DC" w:rsidR="002C3562" w:rsidRPr="002C3562" w:rsidRDefault="002C3562" w:rsidP="002C3562"/>
    <w:p w14:paraId="17B1686D" w14:textId="0BFFD1D4" w:rsidR="002C3562" w:rsidRPr="002C3562" w:rsidRDefault="002C3562" w:rsidP="002C3562"/>
    <w:p w14:paraId="70215647" w14:textId="49F7DEB3" w:rsidR="002C3562" w:rsidRPr="002C3562" w:rsidRDefault="002C3562" w:rsidP="002C3562"/>
    <w:p w14:paraId="45274B13" w14:textId="0F77EDC6" w:rsidR="002C3562" w:rsidRPr="002C3562" w:rsidRDefault="002C3562" w:rsidP="002C3562"/>
    <w:p w14:paraId="06E97E8E" w14:textId="46A8B4D9" w:rsidR="002C3562" w:rsidRPr="002C3562" w:rsidRDefault="002C3562" w:rsidP="002C3562"/>
    <w:p w14:paraId="512EC990" w14:textId="0AF78643" w:rsidR="002C3562" w:rsidRPr="002C3562" w:rsidRDefault="002C3562" w:rsidP="002C3562"/>
    <w:p w14:paraId="54E66FDC" w14:textId="275E3B9E" w:rsidR="002C3562" w:rsidRPr="002C3562" w:rsidRDefault="002C3562" w:rsidP="002C3562"/>
    <w:p w14:paraId="6521D711" w14:textId="5E4489A1" w:rsidR="002C3562" w:rsidRPr="002C3562" w:rsidRDefault="002C3562" w:rsidP="002C3562"/>
    <w:p w14:paraId="0660D942" w14:textId="4C7B5E71" w:rsidR="002C3562" w:rsidRPr="002C3562" w:rsidRDefault="002C3562" w:rsidP="002C3562"/>
    <w:p w14:paraId="33E2E7FF" w14:textId="22EAFE66" w:rsidR="002C3562" w:rsidRPr="002C3562" w:rsidRDefault="002C3562" w:rsidP="002C3562"/>
    <w:p w14:paraId="2C2E63F3" w14:textId="0ABD3367" w:rsidR="002C3562" w:rsidRPr="002C3562" w:rsidRDefault="002C3562" w:rsidP="002C3562"/>
    <w:p w14:paraId="1769ACE5" w14:textId="4C1A82B1" w:rsidR="002C3562" w:rsidRPr="002C3562" w:rsidRDefault="002C3562" w:rsidP="002C3562"/>
    <w:p w14:paraId="30148E4D" w14:textId="1FA3FD30" w:rsidR="002C3562" w:rsidRPr="002C3562" w:rsidRDefault="002C3562" w:rsidP="002C3562"/>
    <w:p w14:paraId="7134CC69" w14:textId="1192DE45" w:rsidR="002C3562" w:rsidRPr="002C3562" w:rsidRDefault="002C3562" w:rsidP="002C3562"/>
    <w:p w14:paraId="4A65B5F0" w14:textId="3B018CDB" w:rsidR="002C3562" w:rsidRPr="002C3562" w:rsidRDefault="002C3562" w:rsidP="002C3562"/>
    <w:p w14:paraId="45859123" w14:textId="77777777" w:rsidR="002C3562" w:rsidRPr="002C3562" w:rsidRDefault="002C3562" w:rsidP="002C3562"/>
    <w:sectPr w:rsidR="002C3562" w:rsidRPr="002C3562" w:rsidSect="00A24793">
      <w:footerReference w:type="even" r:id="rId25"/>
      <w:footerReference w:type="default" r:id="rId26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DAE6" w14:textId="77777777" w:rsidR="0011077C" w:rsidRDefault="0011077C" w:rsidP="001205A1">
      <w:r>
        <w:separator/>
      </w:r>
    </w:p>
  </w:endnote>
  <w:endnote w:type="continuationSeparator" w:id="0">
    <w:p w14:paraId="461AAB9B" w14:textId="77777777" w:rsidR="0011077C" w:rsidRDefault="0011077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026FD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8A6128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9DC4D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9C597DE" w14:textId="77777777" w:rsidTr="005F4F46">
      <w:tc>
        <w:tcPr>
          <w:tcW w:w="5395" w:type="dxa"/>
        </w:tcPr>
        <w:p w14:paraId="4095CED7" w14:textId="48D904D9" w:rsidR="001205A1" w:rsidRPr="001205A1" w:rsidRDefault="002319A3" w:rsidP="00C66528">
          <w:pPr>
            <w:pStyle w:val="Footer"/>
          </w:pPr>
          <w:r>
            <w:rPr>
              <w:color w:val="7F7F7F" w:themeColor="text1" w:themeTint="80"/>
            </w:rPr>
            <w:t>KERNAL MODULE PROGRAMMING</w:t>
          </w:r>
        </w:p>
      </w:tc>
      <w:tc>
        <w:tcPr>
          <w:tcW w:w="5395" w:type="dxa"/>
        </w:tcPr>
        <w:p w14:paraId="4E2CDA7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1C5FDF91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5D46" w14:textId="77777777" w:rsidR="0011077C" w:rsidRDefault="0011077C" w:rsidP="001205A1">
      <w:r>
        <w:separator/>
      </w:r>
    </w:p>
  </w:footnote>
  <w:footnote w:type="continuationSeparator" w:id="0">
    <w:p w14:paraId="417A7C1F" w14:textId="77777777" w:rsidR="0011077C" w:rsidRDefault="0011077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548F5"/>
    <w:multiLevelType w:val="multilevel"/>
    <w:tmpl w:val="5126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3274C"/>
    <w:multiLevelType w:val="hybridMultilevel"/>
    <w:tmpl w:val="60203912"/>
    <w:lvl w:ilvl="0" w:tplc="2FFE6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92161">
    <w:abstractNumId w:val="1"/>
  </w:num>
  <w:num w:numId="2" w16cid:durableId="69770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25"/>
    <w:rsid w:val="000A7351"/>
    <w:rsid w:val="000C4ED1"/>
    <w:rsid w:val="0011077C"/>
    <w:rsid w:val="001205A1"/>
    <w:rsid w:val="00142538"/>
    <w:rsid w:val="00154D3B"/>
    <w:rsid w:val="001F4325"/>
    <w:rsid w:val="002319A3"/>
    <w:rsid w:val="002877E8"/>
    <w:rsid w:val="002C3562"/>
    <w:rsid w:val="002E7C4E"/>
    <w:rsid w:val="0031055C"/>
    <w:rsid w:val="00371EE1"/>
    <w:rsid w:val="003A798E"/>
    <w:rsid w:val="00425A99"/>
    <w:rsid w:val="00474047"/>
    <w:rsid w:val="004F34CC"/>
    <w:rsid w:val="005226A9"/>
    <w:rsid w:val="005E6B25"/>
    <w:rsid w:val="005F4F46"/>
    <w:rsid w:val="00643973"/>
    <w:rsid w:val="006C60E6"/>
    <w:rsid w:val="006E7274"/>
    <w:rsid w:val="006F508F"/>
    <w:rsid w:val="007B0740"/>
    <w:rsid w:val="007C1BAB"/>
    <w:rsid w:val="008D5ABC"/>
    <w:rsid w:val="009C6907"/>
    <w:rsid w:val="00A15CF7"/>
    <w:rsid w:val="00A24793"/>
    <w:rsid w:val="00A47F6C"/>
    <w:rsid w:val="00A81248"/>
    <w:rsid w:val="00B56CC4"/>
    <w:rsid w:val="00C11177"/>
    <w:rsid w:val="00C1725B"/>
    <w:rsid w:val="00C325F7"/>
    <w:rsid w:val="00C66528"/>
    <w:rsid w:val="00C915F0"/>
    <w:rsid w:val="00DB1AE9"/>
    <w:rsid w:val="00E06BF1"/>
    <w:rsid w:val="00F2735D"/>
    <w:rsid w:val="00F45CD2"/>
    <w:rsid w:val="00FA2EA1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D33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unhideWhenUsed/>
    <w:rsid w:val="00FA2E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E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4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13" Type="http://schemas.openxmlformats.org/officeDocument/2006/relationships/hyperlink" Target="https://en.wikipedia.org/wiki/Bootloader" TargetMode="External"/><Relationship Id="rId18" Type="http://schemas.openxmlformats.org/officeDocument/2006/relationships/hyperlink" Target="https://en.wikipedia.org/wiki/Central_processing_unit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Booting" TargetMode="External"/><Relationship Id="rId17" Type="http://schemas.openxmlformats.org/officeDocument/2006/relationships/hyperlink" Target="https://en.wikipedia.org/wiki/Data_processi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ernel_(operating_system)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put/output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Kernel_(operating_system)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en.wikipedia.org/wiki/Peripheral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2022-04-29T15:01:00Z</dcterms:created>
  <dcterms:modified xsi:type="dcterms:W3CDTF">2022-04-29T16:21:00Z</dcterms:modified>
</cp:coreProperties>
</file>